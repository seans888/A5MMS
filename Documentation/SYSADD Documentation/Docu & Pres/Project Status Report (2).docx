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EA7C6D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9038E7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</w:t>
      </w:r>
      <w:r w:rsidR="00303D2C">
        <w:rPr>
          <w:rFonts w:cs="Arial"/>
          <w:b/>
          <w:sz w:val="22"/>
          <w:szCs w:val="22"/>
        </w:rPr>
        <w:t xml:space="preserve">: </w:t>
      </w:r>
      <w:r w:rsidR="00303D2C" w:rsidRPr="00303D2C">
        <w:rPr>
          <w:rFonts w:cs="Arial"/>
          <w:sz w:val="22"/>
          <w:szCs w:val="22"/>
        </w:rPr>
        <w:t>Project A</w:t>
      </w:r>
      <w:r w:rsidR="00303D2C">
        <w:rPr>
          <w:rFonts w:cs="Arial"/>
          <w:sz w:val="22"/>
          <w:szCs w:val="22"/>
        </w:rPr>
        <w:t>5MMS</w:t>
      </w:r>
      <w:r w:rsidRPr="00F94D33">
        <w:rPr>
          <w:rFonts w:cs="Arial"/>
          <w:sz w:val="22"/>
          <w:szCs w:val="22"/>
        </w:rPr>
        <w:tab/>
      </w:r>
    </w:p>
    <w:p w:rsidR="00AC1680" w:rsidRDefault="00EA7C6D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03D2C" w:rsidP="00303D2C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Lopez, </w:t>
            </w:r>
            <w:proofErr w:type="spellStart"/>
            <w:r>
              <w:rPr>
                <w:rFonts w:cs="Arial"/>
                <w:sz w:val="20"/>
              </w:rPr>
              <w:t>Calucenne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03D2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Manager/Developer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03D2C" w:rsidP="00303D2C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Naperi</w:t>
            </w:r>
            <w:proofErr w:type="spellEnd"/>
            <w:r>
              <w:rPr>
                <w:rFonts w:cs="Arial"/>
                <w:sz w:val="20"/>
              </w:rPr>
              <w:t>, Jayson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038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Analyst and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03D2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Cuesta, Georgette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038E7" w:rsidP="0031250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Project Designer and </w:t>
            </w:r>
            <w:r w:rsidR="0031250F">
              <w:rPr>
                <w:rFonts w:cs="Arial"/>
                <w:sz w:val="20"/>
              </w:rPr>
              <w:t>Quality Assurance</w:t>
            </w:r>
            <w:bookmarkStart w:id="0" w:name="_GoBack"/>
            <w:bookmarkEnd w:id="0"/>
          </w:p>
        </w:tc>
      </w:tr>
      <w:tr w:rsidR="00303D2C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03D2C" w:rsidRDefault="00303D2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Rocero, Earl Jerome 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03D2C" w:rsidRPr="003557E7" w:rsidRDefault="009038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Project </w:t>
            </w:r>
            <w:proofErr w:type="spellStart"/>
            <w:r>
              <w:rPr>
                <w:rFonts w:cs="Arial"/>
                <w:sz w:val="20"/>
              </w:rPr>
              <w:t>Documentor</w:t>
            </w:r>
            <w:proofErr w:type="spellEnd"/>
            <w:r>
              <w:rPr>
                <w:rFonts w:cs="Arial"/>
                <w:sz w:val="20"/>
              </w:rPr>
              <w:t xml:space="preserve"> and Analyst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557E7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557E7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303D2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9/27/2016</w:t>
            </w:r>
          </w:p>
        </w:tc>
        <w:tc>
          <w:tcPr>
            <w:tcW w:w="1980" w:type="dxa"/>
          </w:tcPr>
          <w:p w:rsidR="004C4A05" w:rsidRPr="003557E7" w:rsidRDefault="00303D2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A5MMS Team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EA7C6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EA7C6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EA7C6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Pr="003B03F2" w:rsidRDefault="00303D2C" w:rsidP="003B03F2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t xml:space="preserve">3 </w:t>
      </w:r>
      <w:r>
        <w:tab/>
        <w:t>Project Status Report approvals……………………………………………………..4</w:t>
      </w:r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E0641B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5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</w:t>
      </w:r>
      <w:bookmarkEnd w:id="17"/>
      <w:bookmarkEnd w:id="18"/>
      <w:r w:rsidR="00E0641B">
        <w:rPr>
          <w:sz w:val="26"/>
          <w:szCs w:val="26"/>
        </w:rPr>
        <w:t>E</w:t>
      </w:r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9"/>
    <w:p w:rsidR="003A1956" w:rsidRDefault="0031250F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p w:rsidR="00D916B6" w:rsidRPr="003A1956" w:rsidRDefault="003B03F2" w:rsidP="003B03F2">
      <w:pPr>
        <w:ind w:left="576"/>
        <w:rPr>
          <w:rFonts w:cs="Arial"/>
        </w:rPr>
      </w:pPr>
      <w:r>
        <w:rPr>
          <w:rFonts w:cs="Arial"/>
        </w:rPr>
        <w:t xml:space="preserve">Project </w:t>
      </w:r>
      <w:r w:rsidR="00EF6FB9">
        <w:rPr>
          <w:rFonts w:cs="Arial"/>
        </w:rPr>
        <w:t>Business Case</w:t>
      </w:r>
    </w:p>
    <w:p w:rsidR="00D916B6" w:rsidRDefault="003B03F2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is </w:t>
      </w:r>
      <w:r w:rsidR="00EF6FB9">
        <w:rPr>
          <w:rFonts w:ascii="Arial" w:hAnsi="Arial" w:cs="Arial"/>
          <w:sz w:val="20"/>
          <w:szCs w:val="20"/>
        </w:rPr>
        <w:t>to form the business case need for the projects future plans, activities, implementation and endeavours.</w:t>
      </w:r>
    </w:p>
    <w:p w:rsidR="007B0604" w:rsidRDefault="007407E0" w:rsidP="003A1956">
      <w:pPr>
        <w:pStyle w:val="Heading2"/>
        <w:spacing w:before="480" w:after="240"/>
      </w:pPr>
      <w:bookmarkStart w:id="22" w:name="_Toc77392560"/>
      <w:r>
        <w:t>Project Status Report Template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9435EB" w:rsidRDefault="00840033" w:rsidP="00E0641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E0641B" w:rsidRPr="00E0641B" w:rsidRDefault="00E0641B" w:rsidP="00E0641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Earl Jerome Rocero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E0641B" w:rsidP="009435EB">
            <w:pPr>
              <w:spacing w:before="40" w:after="40"/>
            </w:pPr>
            <w:r>
              <w:t>09/27/2016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EF6FB9" w:rsidP="00E0641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09/28</w:t>
            </w:r>
            <w:r w:rsidR="00E0641B">
              <w:t>/16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10/05</w:t>
            </w:r>
            <w:r w:rsidR="00E0641B">
              <w:t>/2016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E0641B" w:rsidP="00EF6FB9">
                  <w:r>
                    <w:t xml:space="preserve">Project </w:t>
                  </w:r>
                  <w:r w:rsidR="00EF6FB9">
                    <w:t xml:space="preserve">Business Case 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EF6FB9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Cost Benefit and etc. Documentation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EF6FB9" w:rsidP="00811B77">
                  <w:pPr>
                    <w:spacing w:before="40" w:after="40"/>
                  </w:pPr>
                  <w:r>
                    <w:t>10/05</w:t>
                  </w:r>
                  <w:r w:rsidR="003B03F2">
                    <w:t>/2016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E0641B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F6FB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F6FB9" w:rsidRDefault="00EF6FB9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Finalization of Business Case </w:t>
                  </w:r>
                </w:p>
              </w:tc>
              <w:tc>
                <w:tcPr>
                  <w:tcW w:w="1250" w:type="dxa"/>
                  <w:vAlign w:val="top"/>
                </w:tcPr>
                <w:p w:rsidR="00EF6FB9" w:rsidRDefault="00EF6FB9" w:rsidP="00811B77">
                  <w:pPr>
                    <w:spacing w:before="40" w:after="40"/>
                  </w:pPr>
                  <w:r>
                    <w:t>10/05/2016</w:t>
                  </w:r>
                </w:p>
              </w:tc>
              <w:tc>
                <w:tcPr>
                  <w:tcW w:w="1606" w:type="dxa"/>
                  <w:vAlign w:val="top"/>
                </w:tcPr>
                <w:p w:rsidR="00EF6FB9" w:rsidRDefault="00EF6FB9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F6FB9" w:rsidRDefault="00EF6FB9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F6FB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F6FB9" w:rsidRDefault="00EF6FB9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Printing of the Output</w:t>
                  </w:r>
                </w:p>
              </w:tc>
              <w:tc>
                <w:tcPr>
                  <w:tcW w:w="1250" w:type="dxa"/>
                  <w:vAlign w:val="top"/>
                </w:tcPr>
                <w:p w:rsidR="00EF6FB9" w:rsidRDefault="00EF6FB9" w:rsidP="00811B77">
                  <w:pPr>
                    <w:spacing w:before="40" w:after="40"/>
                  </w:pPr>
                  <w:r>
                    <w:t>10/05/2016</w:t>
                  </w:r>
                </w:p>
              </w:tc>
              <w:tc>
                <w:tcPr>
                  <w:tcW w:w="1606" w:type="dxa"/>
                  <w:vAlign w:val="top"/>
                </w:tcPr>
                <w:p w:rsidR="00EF6FB9" w:rsidRDefault="00EF6FB9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F6FB9" w:rsidRDefault="00EF6FB9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F6FB9" w:rsidRPr="00C13EAB" w:rsidTr="007867F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EF6FB9" w:rsidRPr="00C13EAB" w:rsidRDefault="00EF6FB9" w:rsidP="00EF6FB9">
                  <w:r>
                    <w:t>Project SWOT Analysis</w:t>
                  </w:r>
                </w:p>
              </w:tc>
            </w:tr>
            <w:tr w:rsidR="00EF6FB9" w:rsidRPr="00C13EAB" w:rsidTr="007867F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F6FB9" w:rsidRPr="00C13EAB" w:rsidRDefault="00EF6FB9" w:rsidP="00EF6FB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Strengths and Weaknesses Analysis</w:t>
                  </w:r>
                </w:p>
              </w:tc>
              <w:tc>
                <w:tcPr>
                  <w:tcW w:w="1250" w:type="dxa"/>
                  <w:vAlign w:val="top"/>
                </w:tcPr>
                <w:p w:rsidR="00EF6FB9" w:rsidRDefault="00EF6FB9" w:rsidP="00EF6FB9">
                  <w:pPr>
                    <w:spacing w:before="40" w:after="40"/>
                  </w:pPr>
                  <w:r>
                    <w:t>10/05/2016</w:t>
                  </w:r>
                </w:p>
              </w:tc>
              <w:tc>
                <w:tcPr>
                  <w:tcW w:w="1606" w:type="dxa"/>
                  <w:vAlign w:val="top"/>
                </w:tcPr>
                <w:p w:rsidR="00EF6FB9" w:rsidRDefault="00EF6FB9" w:rsidP="00EF6FB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F6FB9" w:rsidRPr="00C13EAB" w:rsidRDefault="00EF6FB9" w:rsidP="00EF6FB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F6FB9" w:rsidTr="007867F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F6FB9" w:rsidRDefault="00EF6FB9" w:rsidP="00EF6FB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Project Opportunities Analysis </w:t>
                  </w:r>
                </w:p>
              </w:tc>
              <w:tc>
                <w:tcPr>
                  <w:tcW w:w="1250" w:type="dxa"/>
                  <w:vAlign w:val="top"/>
                </w:tcPr>
                <w:p w:rsidR="00EF6FB9" w:rsidRDefault="00EF6FB9" w:rsidP="00EF6FB9">
                  <w:pPr>
                    <w:spacing w:before="40" w:after="40"/>
                  </w:pPr>
                  <w:r>
                    <w:t>10/05/2016</w:t>
                  </w:r>
                </w:p>
              </w:tc>
              <w:tc>
                <w:tcPr>
                  <w:tcW w:w="1606" w:type="dxa"/>
                  <w:vAlign w:val="top"/>
                </w:tcPr>
                <w:p w:rsidR="00EF6FB9" w:rsidRDefault="00EF6FB9" w:rsidP="00EF6FB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F6FB9" w:rsidRDefault="00EF6FB9" w:rsidP="00EF6FB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F6FB9" w:rsidTr="007867F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F6FB9" w:rsidRDefault="00EF6FB9" w:rsidP="00EF6FB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Threats Analysis and Finalization</w:t>
                  </w:r>
                </w:p>
              </w:tc>
              <w:tc>
                <w:tcPr>
                  <w:tcW w:w="1250" w:type="dxa"/>
                  <w:vAlign w:val="top"/>
                </w:tcPr>
                <w:p w:rsidR="00EF6FB9" w:rsidRDefault="00EF6FB9" w:rsidP="00EF6FB9">
                  <w:pPr>
                    <w:spacing w:before="40" w:after="40"/>
                  </w:pPr>
                  <w:r>
                    <w:t>10/05/2016</w:t>
                  </w:r>
                </w:p>
              </w:tc>
              <w:tc>
                <w:tcPr>
                  <w:tcW w:w="1606" w:type="dxa"/>
                  <w:vAlign w:val="top"/>
                </w:tcPr>
                <w:p w:rsidR="00EF6FB9" w:rsidRDefault="00EF6FB9" w:rsidP="00EF6FB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F6FB9" w:rsidRDefault="00EF6FB9" w:rsidP="00EF6FB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</w:tbl>
    <w:p w:rsidR="003A1956" w:rsidRDefault="0031250F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  <w:r w:rsidRPr="00A951FF">
        <w:rPr>
          <w:sz w:val="26"/>
          <w:szCs w:val="26"/>
        </w:rPr>
        <w:lastRenderedPageBreak/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6" w:name="_Toc527953324"/>
      <w:bookmarkEnd w:id="23"/>
      <w:r w:rsidR="00E37DB8" w:rsidRPr="00A951FF">
        <w:rPr>
          <w:sz w:val="26"/>
          <w:szCs w:val="26"/>
        </w:rPr>
        <w:t>PPROVALS</w:t>
      </w:r>
      <w:bookmarkEnd w:id="24"/>
      <w:bookmarkEnd w:id="25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31250F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bookmarkEnd w:id="26"/>
    <w:p w:rsidR="003A1956" w:rsidRDefault="003A1956" w:rsidP="003B03F2">
      <w:pPr>
        <w:spacing w:before="240" w:after="240"/>
      </w:pP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C6D" w:rsidRDefault="00EA7C6D">
      <w:r>
        <w:separator/>
      </w:r>
    </w:p>
  </w:endnote>
  <w:endnote w:type="continuationSeparator" w:id="0">
    <w:p w:rsidR="00EA7C6D" w:rsidRDefault="00EA7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31250F">
      <w:rPr>
        <w:noProof/>
        <w:sz w:val="18"/>
        <w:szCs w:val="18"/>
      </w:rPr>
      <w:t>5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31250F">
      <w:rPr>
        <w:noProof/>
        <w:sz w:val="18"/>
        <w:szCs w:val="18"/>
      </w:rPr>
      <w:t>10/4/2016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C6D" w:rsidRDefault="00EA7C6D">
      <w:r>
        <w:separator/>
      </w:r>
    </w:p>
  </w:footnote>
  <w:footnote w:type="continuationSeparator" w:id="0">
    <w:p w:rsidR="00EA7C6D" w:rsidRDefault="00EA7C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A30CDB"/>
    <w:multiLevelType w:val="hybridMultilevel"/>
    <w:tmpl w:val="D85CF98E"/>
    <w:lvl w:ilvl="0" w:tplc="04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3D2C"/>
    <w:rsid w:val="00306E75"/>
    <w:rsid w:val="0031250F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03F2"/>
    <w:rsid w:val="003B6ED0"/>
    <w:rsid w:val="003D6AB7"/>
    <w:rsid w:val="003E1553"/>
    <w:rsid w:val="003E70DF"/>
    <w:rsid w:val="00417E2E"/>
    <w:rsid w:val="00424139"/>
    <w:rsid w:val="004322F7"/>
    <w:rsid w:val="0044058B"/>
    <w:rsid w:val="00440C7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4DB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38E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3973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0641B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A7C6D"/>
    <w:rsid w:val="00EB69CF"/>
    <w:rsid w:val="00EC4F3A"/>
    <w:rsid w:val="00ED5AE2"/>
    <w:rsid w:val="00EE0EFC"/>
    <w:rsid w:val="00EE26C5"/>
    <w:rsid w:val="00EE3D54"/>
    <w:rsid w:val="00EF6FB9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2A585EA-E527-4C17-925E-919F5E69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0</TotalTime>
  <Pages>5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Earl Jerome Rocero</cp:lastModifiedBy>
  <cp:revision>3</cp:revision>
  <cp:lastPrinted>2004-07-12T06:29:00Z</cp:lastPrinted>
  <dcterms:created xsi:type="dcterms:W3CDTF">2016-10-04T12:51:00Z</dcterms:created>
  <dcterms:modified xsi:type="dcterms:W3CDTF">2016-10-04T13:39:00Z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