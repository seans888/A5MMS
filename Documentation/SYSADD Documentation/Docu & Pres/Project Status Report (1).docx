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  <w:bookmarkStart w:id="0" w:name="_GoBack"/>
      <w:bookmarkEnd w:id="0"/>
    </w:p>
    <w:p w:rsidR="00AC1680" w:rsidRDefault="00B83973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9038E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</w:t>
      </w:r>
      <w:r w:rsidR="00303D2C">
        <w:rPr>
          <w:rFonts w:cs="Arial"/>
          <w:b/>
          <w:sz w:val="22"/>
          <w:szCs w:val="22"/>
        </w:rPr>
        <w:t xml:space="preserve">: </w:t>
      </w:r>
      <w:r w:rsidR="00303D2C" w:rsidRPr="00303D2C">
        <w:rPr>
          <w:rFonts w:cs="Arial"/>
          <w:sz w:val="22"/>
          <w:szCs w:val="22"/>
        </w:rPr>
        <w:t>Project A</w:t>
      </w:r>
      <w:r w:rsidR="00303D2C">
        <w:rPr>
          <w:rFonts w:cs="Arial"/>
          <w:sz w:val="22"/>
          <w:szCs w:val="22"/>
        </w:rPr>
        <w:t>5MMS</w:t>
      </w:r>
      <w:r w:rsidRPr="00F94D33">
        <w:rPr>
          <w:rFonts w:cs="Arial"/>
          <w:sz w:val="22"/>
          <w:szCs w:val="22"/>
        </w:rPr>
        <w:tab/>
      </w:r>
    </w:p>
    <w:p w:rsidR="00AC1680" w:rsidRDefault="00B8397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3D2C" w:rsidP="00303D2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Lopez, </w:t>
            </w:r>
            <w:proofErr w:type="spellStart"/>
            <w:r>
              <w:rPr>
                <w:rFonts w:cs="Arial"/>
                <w:sz w:val="20"/>
              </w:rPr>
              <w:t>Calucenne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3D2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Manager/Developer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3D2C" w:rsidP="00303D2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Naperi</w:t>
            </w:r>
            <w:proofErr w:type="spellEnd"/>
            <w:r>
              <w:rPr>
                <w:rFonts w:cs="Arial"/>
                <w:sz w:val="20"/>
              </w:rPr>
              <w:t>, Jayson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038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 and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3D2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Cuesta, Georgette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038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Designer and </w:t>
            </w:r>
            <w:proofErr w:type="spellStart"/>
            <w:r>
              <w:rPr>
                <w:rFonts w:cs="Arial"/>
                <w:sz w:val="20"/>
              </w:rPr>
              <w:t>Documentor</w:t>
            </w:r>
            <w:proofErr w:type="spellEnd"/>
          </w:p>
        </w:tc>
      </w:tr>
      <w:tr w:rsidR="00303D2C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03D2C" w:rsidRDefault="00303D2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Rocero, Earl Jerome 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03D2C" w:rsidRPr="003557E7" w:rsidRDefault="009038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proofErr w:type="spellStart"/>
            <w:r>
              <w:rPr>
                <w:rFonts w:cs="Arial"/>
                <w:sz w:val="20"/>
              </w:rPr>
              <w:t>Documentor</w:t>
            </w:r>
            <w:proofErr w:type="spellEnd"/>
            <w:r>
              <w:rPr>
                <w:rFonts w:cs="Arial"/>
                <w:sz w:val="20"/>
              </w:rPr>
              <w:t xml:space="preserve"> and 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303D2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9/27/2016</w:t>
            </w:r>
          </w:p>
        </w:tc>
        <w:tc>
          <w:tcPr>
            <w:tcW w:w="1980" w:type="dxa"/>
          </w:tcPr>
          <w:p w:rsidR="004C4A05" w:rsidRPr="003557E7" w:rsidRDefault="00303D2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A5MMS Team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8397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8397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8397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Pr="003B03F2" w:rsidRDefault="00303D2C" w:rsidP="003B03F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t xml:space="preserve">3 </w:t>
      </w:r>
      <w:r>
        <w:tab/>
        <w:t>Project Status Report approvals……………………………………………………..4</w:t>
      </w:r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E0641B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</w:t>
      </w:r>
      <w:bookmarkEnd w:id="17"/>
      <w:bookmarkEnd w:id="18"/>
      <w:r w:rsidR="00E0641B">
        <w:rPr>
          <w:sz w:val="26"/>
          <w:szCs w:val="26"/>
        </w:rPr>
        <w:t>E</w:t>
      </w: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E0641B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D916B6" w:rsidRPr="003A1956" w:rsidRDefault="003B03F2" w:rsidP="003B03F2">
      <w:pPr>
        <w:ind w:left="576"/>
        <w:rPr>
          <w:rFonts w:cs="Arial"/>
        </w:rPr>
      </w:pPr>
      <w:r>
        <w:rPr>
          <w:rFonts w:cs="Arial"/>
        </w:rPr>
        <w:t>Project Adviser Request</w:t>
      </w:r>
    </w:p>
    <w:p w:rsidR="00D916B6" w:rsidRDefault="003B03F2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to find a professor that is willing to be our project adviser to help us with our future plans for this project.</w:t>
      </w:r>
    </w:p>
    <w:p w:rsidR="003B03F2" w:rsidRDefault="003B03F2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Activities that are needed to be done in this area is signing of the ‘Adviser Request Form'</w:t>
      </w:r>
    </w:p>
    <w:p w:rsidR="003B03F2" w:rsidRDefault="003B03F2" w:rsidP="003B03F2">
      <w:pPr>
        <w:pStyle w:val="SectionedBullet"/>
        <w:numPr>
          <w:ilvl w:val="0"/>
          <w:numId w:val="0"/>
        </w:numPr>
        <w:ind w:left="936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Charter </w:t>
      </w:r>
    </w:p>
    <w:p w:rsidR="003B03F2" w:rsidRDefault="003B03F2" w:rsidP="003B03F2">
      <w:pPr>
        <w:pStyle w:val="SectionedBullet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to create a short documentation of what the project will be all about</w:t>
      </w:r>
    </w:p>
    <w:p w:rsidR="003B03F2" w:rsidRDefault="003B03F2" w:rsidP="003B03F2">
      <w:pPr>
        <w:pStyle w:val="SectionedBullet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Includes the ‘Project Context’, ‘Purpose and Description’, ‘Objectives’, ‘Scope and Limitation’ and ‘Technical Background’</w:t>
      </w:r>
    </w:p>
    <w:p w:rsidR="003B03F2" w:rsidRPr="00844E0A" w:rsidRDefault="003B03F2" w:rsidP="003B03F2">
      <w:pPr>
        <w:pStyle w:val="SectionedBullet"/>
        <w:numPr>
          <w:ilvl w:val="0"/>
          <w:numId w:val="0"/>
        </w:numPr>
        <w:ind w:left="936" w:hanging="360"/>
        <w:rPr>
          <w:rFonts w:ascii="Arial" w:hAnsi="Arial" w:cs="Arial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E0641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E0641B" w:rsidRPr="00E0641B" w:rsidRDefault="00E0641B" w:rsidP="00E0641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Earl Jerome Rocero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E0641B" w:rsidP="009435EB">
            <w:pPr>
              <w:spacing w:before="40" w:after="40"/>
            </w:pPr>
            <w:r>
              <w:t>09/27/2016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E0641B" w:rsidP="00E0641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09/21/16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09/28/2016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E0641B" w:rsidP="009435EB">
                  <w:r>
                    <w:t>Project Adviser Request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E0641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Signing of the request form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B03F2" w:rsidP="00811B77">
                  <w:pPr>
                    <w:spacing w:before="40" w:after="40"/>
                  </w:pPr>
                  <w:r>
                    <w:t>9/28/2016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0641B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3B03F2" w:rsidP="009435EB">
                  <w:r>
                    <w:t xml:space="preserve">Project Charter 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3B03F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Charter Creation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B03F2" w:rsidP="00CD4105">
                  <w:pPr>
                    <w:spacing w:before="40" w:after="40"/>
                  </w:pPr>
                  <w:r>
                    <w:t>9/28/2016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3B03F2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:rsidR="003A1956" w:rsidRDefault="00E0641B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E0641B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bookmarkEnd w:id="26"/>
    <w:p w:rsidR="003A1956" w:rsidRDefault="003A1956" w:rsidP="003B03F2">
      <w:pPr>
        <w:spacing w:before="240" w:after="240"/>
      </w:pP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973" w:rsidRDefault="00B83973">
      <w:r>
        <w:separator/>
      </w:r>
    </w:p>
  </w:endnote>
  <w:endnote w:type="continuationSeparator" w:id="0">
    <w:p w:rsidR="00B83973" w:rsidRDefault="00B8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038E7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E0641B">
      <w:rPr>
        <w:noProof/>
        <w:sz w:val="18"/>
        <w:szCs w:val="18"/>
      </w:rPr>
      <w:t>9/27/2016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973" w:rsidRDefault="00B83973">
      <w:r>
        <w:separator/>
      </w:r>
    </w:p>
  </w:footnote>
  <w:footnote w:type="continuationSeparator" w:id="0">
    <w:p w:rsidR="00B83973" w:rsidRDefault="00B83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A30CDB"/>
    <w:multiLevelType w:val="hybridMultilevel"/>
    <w:tmpl w:val="D85CF98E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3D2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03F2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38E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3973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0641B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A585EA-E527-4C17-925E-919F5E69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Earl Jerome Rocero</cp:lastModifiedBy>
  <cp:revision>2</cp:revision>
  <cp:lastPrinted>2004-07-12T06:29:00Z</cp:lastPrinted>
  <dcterms:created xsi:type="dcterms:W3CDTF">2016-09-27T12:13:00Z</dcterms:created>
  <dcterms:modified xsi:type="dcterms:W3CDTF">2016-09-27T12:13:00Z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