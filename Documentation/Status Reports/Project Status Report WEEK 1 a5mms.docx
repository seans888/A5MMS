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F55C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45733">
        <w:rPr>
          <w:rFonts w:cs="Arial"/>
          <w:sz w:val="22"/>
          <w:szCs w:val="22"/>
        </w:rPr>
        <w:t>Project A5MMS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F55C0">
        <w:rPr>
          <w:rFonts w:cs="Arial"/>
        </w:rPr>
        <w:t>HR &amp; Payroll Sys</w:t>
      </w:r>
      <w:bookmarkStart w:id="0" w:name="_GoBack"/>
      <w:bookmarkEnd w:id="0"/>
      <w:r w:rsidR="00AF55C0">
        <w:rPr>
          <w:rFonts w:cs="Arial"/>
        </w:rPr>
        <w:t>tem</w:t>
      </w:r>
    </w:p>
    <w:p w:rsidR="00AC1680" w:rsidRDefault="00AF55C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Pr="003557E7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4457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4C4A05" w:rsidRPr="003557E7" w:rsidRDefault="00445733" w:rsidP="004457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 Documentation on GitHub</w:t>
            </w:r>
          </w:p>
        </w:tc>
      </w:tr>
      <w:tr w:rsidR="007845A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9528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</w:t>
            </w:r>
            <w:r w:rsidR="00445733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5A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5A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5A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5A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5A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5A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5A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Pr="002247EA" w:rsidRDefault="00445733" w:rsidP="002247EA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19"/>
    <w:p w:rsidR="003A1956" w:rsidRDefault="00AF55C0" w:rsidP="002247EA">
      <w:pPr>
        <w:spacing w:before="240" w:after="240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Pr="003A1956" w:rsidRDefault="00D2006D" w:rsidP="003A1956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20544A" w:rsidRPr="003A1956" w:rsidRDefault="00D2006D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progress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is focusing in the need of improvement in hr and payroll system of the client, A5MMS.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3" w:name="Text6"/>
      <w:bookmarkEnd w:id="22"/>
      <w:r>
        <w:rPr>
          <w:rFonts w:ascii="Arial" w:hAnsi="Arial" w:cs="Arial"/>
          <w:sz w:val="20"/>
          <w:szCs w:val="20"/>
        </w:rPr>
        <w:t>The team created the vision and scope document of the project.</w:t>
      </w:r>
    </w:p>
    <w:bookmarkEnd w:id="23"/>
    <w:p w:rsidR="00D916B6" w:rsidRPr="00844E0A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understandable and analysed system to develop is an impact of success.</w:t>
      </w: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952857" w:rsidP="000508DA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52857" w:rsidP="009435EB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952857" w:rsidP="009435EB">
            <w:pPr>
              <w:spacing w:before="40" w:after="40"/>
            </w:pPr>
            <w:r>
              <w:t>01/15/17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952857" w:rsidP="0095285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01/15/17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01/16/17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started in creating vision and scope document.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project is still in progress in analyzing and understanding the diagrams for the system development.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2006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Draft of </w:t>
                  </w:r>
                  <w:r w:rsidR="00952857">
                    <w:t>Vision</w:t>
                  </w:r>
                  <w:r>
                    <w:t xml:space="preserve">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01/16/17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2006D" w:rsidP="00811B77">
                  <w:pPr>
                    <w:spacing w:before="40" w:after="40"/>
                  </w:pPr>
                  <w:r>
                    <w:t>In progress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0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0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1"/>
                </w:p>
                <w:bookmarkStart w:id="32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2"/>
                </w:p>
                <w:bookmarkStart w:id="33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3"/>
                </w:p>
                <w:bookmarkStart w:id="34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4"/>
                </w:p>
                <w:bookmarkStart w:id="35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5"/>
                </w:p>
                <w:bookmarkStart w:id="36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7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7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8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8"/>
                </w:p>
                <w:bookmarkStart w:id="39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9"/>
                </w:p>
                <w:bookmarkStart w:id="40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0"/>
                </w:p>
                <w:bookmarkStart w:id="41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1"/>
                </w:p>
                <w:bookmarkStart w:id="42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2"/>
                </w:p>
                <w:bookmarkStart w:id="43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3"/>
                </w:p>
                <w:bookmarkStart w:id="44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4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F55C0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5" w:name="_Toc527953323"/>
      <w:bookmarkStart w:id="46" w:name="_Toc67755745"/>
      <w:bookmarkStart w:id="4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8" w:name="_Toc527953324"/>
      <w:bookmarkEnd w:id="45"/>
      <w:r w:rsidR="00E37DB8" w:rsidRPr="00A951FF">
        <w:rPr>
          <w:sz w:val="26"/>
          <w:szCs w:val="26"/>
        </w:rPr>
        <w:t>PPROVALS</w:t>
      </w:r>
      <w:bookmarkEnd w:id="46"/>
      <w:bookmarkEnd w:id="4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52857">
        <w:t>Carlucenne Lopez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AF55C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9" w:name="_Toc67755746"/>
      <w:bookmarkStart w:id="50" w:name="_Toc77392562"/>
      <w:r w:rsidRPr="00A951FF">
        <w:rPr>
          <w:sz w:val="26"/>
          <w:szCs w:val="26"/>
        </w:rPr>
        <w:lastRenderedPageBreak/>
        <w:t>APPENDICES</w:t>
      </w:r>
      <w:bookmarkEnd w:id="48"/>
      <w:bookmarkEnd w:id="49"/>
      <w:bookmarkEnd w:id="50"/>
    </w:p>
    <w:p w:rsidR="00C27667" w:rsidRDefault="00D7046C" w:rsidP="003A1956">
      <w:pPr>
        <w:pStyle w:val="Heading2"/>
        <w:spacing w:before="480" w:after="240"/>
      </w:pPr>
      <w:bookmarkStart w:id="51" w:name="_Toc67755747"/>
      <w:bookmarkStart w:id="52" w:name="_Toc77392563"/>
      <w:r>
        <w:t>Document Guidelines</w:t>
      </w:r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  <w:bookmarkStart w:id="53" w:name="Omitted"/>
      <w:bookmarkStart w:id="54" w:name="_Project_Charter_Document_Sections_O"/>
      <w:bookmarkStart w:id="55" w:name="_Project_Quality_Plan_Sections_Omitt"/>
      <w:bookmarkStart w:id="56" w:name="_Toc527953329"/>
      <w:bookmarkStart w:id="57" w:name="_Toc67755752"/>
      <w:bookmarkEnd w:id="53"/>
      <w:bookmarkEnd w:id="54"/>
      <w:bookmarkEnd w:id="55"/>
    </w:p>
    <w:p w:rsidR="002D5392" w:rsidRDefault="00C27667" w:rsidP="003A1956">
      <w:pPr>
        <w:pStyle w:val="Heading2"/>
        <w:spacing w:before="480" w:after="240"/>
      </w:pPr>
      <w:bookmarkStart w:id="5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6"/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F55C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B3" w:rsidRDefault="00D25AB3">
      <w:r>
        <w:separator/>
      </w:r>
    </w:p>
  </w:endnote>
  <w:endnote w:type="continuationSeparator" w:id="0">
    <w:p w:rsidR="00D25AB3" w:rsidRDefault="00D2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F55C0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F55C0">
      <w:rPr>
        <w:noProof/>
        <w:sz w:val="18"/>
        <w:szCs w:val="18"/>
      </w:rPr>
      <w:t>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B3" w:rsidRDefault="00D25AB3">
      <w:r>
        <w:separator/>
      </w:r>
    </w:p>
  </w:footnote>
  <w:footnote w:type="continuationSeparator" w:id="0">
    <w:p w:rsidR="00D25AB3" w:rsidRDefault="00D25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023F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47EA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45733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2857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AF55C0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006D"/>
    <w:rsid w:val="00D234D0"/>
    <w:rsid w:val="00D25AB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68DB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AF3BA"/>
  <w15:docId w15:val="{10E31F68-7663-421A-B054-25B9CB7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15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jocelyn</cp:lastModifiedBy>
  <cp:revision>5</cp:revision>
  <cp:lastPrinted>2004-07-12T06:29:00Z</cp:lastPrinted>
  <dcterms:created xsi:type="dcterms:W3CDTF">2017-01-15T08:45:00Z</dcterms:created>
  <dcterms:modified xsi:type="dcterms:W3CDTF">2017-01-27T03:51:00Z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