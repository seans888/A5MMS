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464195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11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8E66F3">
        <w:rPr>
          <w:rFonts w:cs="Arial"/>
          <w:sz w:val="22"/>
          <w:szCs w:val="22"/>
        </w:rPr>
        <w:t xml:space="preserve"> </w:t>
      </w:r>
      <w:r w:rsidR="00445733">
        <w:rPr>
          <w:rFonts w:cs="Arial"/>
          <w:sz w:val="22"/>
          <w:szCs w:val="22"/>
        </w:rPr>
        <w:t>Project A5MMS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8E66F3">
        <w:rPr>
          <w:rFonts w:cs="Arial"/>
          <w:sz w:val="22"/>
          <w:szCs w:val="22"/>
        </w:rPr>
        <w:t xml:space="preserve">    School of Computing and Information Technology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="008E66F3">
        <w:rPr>
          <w:rFonts w:cs="Arial"/>
          <w:sz w:val="22"/>
          <w:szCs w:val="22"/>
        </w:rPr>
        <w:t xml:space="preserve">   HR and Payroll System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="006469D7">
        <w:rPr>
          <w:rFonts w:cs="Arial"/>
        </w:rPr>
        <w:t xml:space="preserve"> HR and Payroll System</w:t>
      </w:r>
    </w:p>
    <w:p w:rsidR="00AC1680" w:rsidRDefault="00464195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11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4457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Carlucenne Lopez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4457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 / System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4457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Jayson Naperi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4457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System Analyst /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4457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Earl Jerome Rocero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445733" w:rsidRPr="003557E7" w:rsidRDefault="00445733" w:rsidP="0044573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System Designer / Documenter</w:t>
            </w:r>
          </w:p>
        </w:tc>
      </w:tr>
      <w:tr w:rsidR="00445733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445733" w:rsidRDefault="004457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Georgette Dela Cuesta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445733" w:rsidRDefault="00445733" w:rsidP="0044573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Quality Assurance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44573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01/14/17</w:t>
            </w:r>
          </w:p>
        </w:tc>
        <w:tc>
          <w:tcPr>
            <w:tcW w:w="1980" w:type="dxa"/>
          </w:tcPr>
          <w:p w:rsidR="004C4A05" w:rsidRPr="003557E7" w:rsidRDefault="0044573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Georgette Dela Cuesta</w:t>
            </w:r>
          </w:p>
        </w:tc>
        <w:tc>
          <w:tcPr>
            <w:tcW w:w="4140" w:type="dxa"/>
          </w:tcPr>
          <w:p w:rsidR="004C4A05" w:rsidRPr="003557E7" w:rsidRDefault="00445733" w:rsidP="00445733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SYSADD Documentation on GitHub</w:t>
            </w:r>
          </w:p>
        </w:tc>
      </w:tr>
      <w:tr w:rsidR="007845AF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44573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7845AF" w:rsidRPr="003557E7" w:rsidRDefault="0095285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01/15</w:t>
            </w:r>
            <w:r w:rsidR="00445733">
              <w:rPr>
                <w:rFonts w:cs="Arial"/>
                <w:sz w:val="20"/>
              </w:rPr>
              <w:t>/17</w:t>
            </w:r>
          </w:p>
        </w:tc>
        <w:tc>
          <w:tcPr>
            <w:tcW w:w="1980" w:type="dxa"/>
          </w:tcPr>
          <w:p w:rsidR="007845AF" w:rsidRPr="003557E7" w:rsidRDefault="0044573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Carlucenne Lopez</w:t>
            </w:r>
          </w:p>
        </w:tc>
        <w:tc>
          <w:tcPr>
            <w:tcW w:w="4140" w:type="dxa"/>
          </w:tcPr>
          <w:p w:rsidR="007845AF" w:rsidRPr="003557E7" w:rsidRDefault="0044573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Draft of Vision and Scope Document Created</w:t>
            </w:r>
          </w:p>
        </w:tc>
      </w:tr>
      <w:tr w:rsidR="006469D7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6469D7" w:rsidRDefault="006469D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6469D7" w:rsidRDefault="006469D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01/22/17</w:t>
            </w:r>
          </w:p>
        </w:tc>
        <w:tc>
          <w:tcPr>
            <w:tcW w:w="1980" w:type="dxa"/>
          </w:tcPr>
          <w:p w:rsidR="006469D7" w:rsidRDefault="006469D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Earl Jerome Rocero</w:t>
            </w:r>
          </w:p>
        </w:tc>
        <w:tc>
          <w:tcPr>
            <w:tcW w:w="4140" w:type="dxa"/>
          </w:tcPr>
          <w:p w:rsidR="006469D7" w:rsidRDefault="006469D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Activity List Created</w:t>
            </w:r>
          </w:p>
        </w:tc>
      </w:tr>
      <w:tr w:rsidR="000E3247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E3247" w:rsidRDefault="000E324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0E3247" w:rsidRDefault="000E324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01/25/17</w:t>
            </w:r>
          </w:p>
        </w:tc>
        <w:tc>
          <w:tcPr>
            <w:tcW w:w="1980" w:type="dxa"/>
          </w:tcPr>
          <w:p w:rsidR="000E3247" w:rsidRDefault="000E324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Georgette Dela Cuesta</w:t>
            </w:r>
          </w:p>
        </w:tc>
        <w:tc>
          <w:tcPr>
            <w:tcW w:w="4140" w:type="dxa"/>
          </w:tcPr>
          <w:p w:rsidR="000E3247" w:rsidRDefault="000E324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Work Breakdown Structure Created</w:t>
            </w:r>
          </w:p>
        </w:tc>
      </w:tr>
      <w:tr w:rsidR="000E3247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E3247" w:rsidRDefault="000E324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0E3247" w:rsidRDefault="000E324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01/25/17</w:t>
            </w:r>
          </w:p>
        </w:tc>
        <w:tc>
          <w:tcPr>
            <w:tcW w:w="1980" w:type="dxa"/>
          </w:tcPr>
          <w:p w:rsidR="000E3247" w:rsidRDefault="000E324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</w:t>
            </w:r>
            <w:r w:rsidR="008F19E1">
              <w:rPr>
                <w:rFonts w:cs="Arial"/>
                <w:sz w:val="20"/>
              </w:rPr>
              <w:t>y</w:t>
            </w:r>
            <w:r>
              <w:rPr>
                <w:rFonts w:cs="Arial"/>
                <w:sz w:val="20"/>
              </w:rPr>
              <w:t>son Naperi</w:t>
            </w:r>
          </w:p>
        </w:tc>
        <w:tc>
          <w:tcPr>
            <w:tcW w:w="4140" w:type="dxa"/>
          </w:tcPr>
          <w:p w:rsidR="000E3247" w:rsidRDefault="000E324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Gantt Chart Created</w:t>
            </w:r>
          </w:p>
        </w:tc>
      </w:tr>
      <w:tr w:rsidR="008E66F3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8E66F3" w:rsidRDefault="008E66F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8E66F3" w:rsidRDefault="008E66F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02/01/17</w:t>
            </w:r>
          </w:p>
        </w:tc>
        <w:tc>
          <w:tcPr>
            <w:tcW w:w="1980" w:type="dxa"/>
          </w:tcPr>
          <w:p w:rsidR="008E66F3" w:rsidRDefault="008E66F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Earl Jerome Rocero</w:t>
            </w:r>
          </w:p>
        </w:tc>
        <w:tc>
          <w:tcPr>
            <w:tcW w:w="4140" w:type="dxa"/>
          </w:tcPr>
          <w:p w:rsidR="008E66F3" w:rsidRDefault="008E66F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Estimates Created </w:t>
            </w:r>
          </w:p>
        </w:tc>
      </w:tr>
      <w:tr w:rsidR="008E66F3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8E66F3" w:rsidRDefault="008E66F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8E66F3" w:rsidRDefault="008E66F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02/01/17</w:t>
            </w:r>
          </w:p>
        </w:tc>
        <w:tc>
          <w:tcPr>
            <w:tcW w:w="1980" w:type="dxa"/>
          </w:tcPr>
          <w:p w:rsidR="008E66F3" w:rsidRDefault="008E66F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Jayson Naperi</w:t>
            </w:r>
          </w:p>
        </w:tc>
        <w:tc>
          <w:tcPr>
            <w:tcW w:w="4140" w:type="dxa"/>
          </w:tcPr>
          <w:p w:rsidR="008E66F3" w:rsidRDefault="008E66F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Analysis of updated diagrams</w:t>
            </w:r>
          </w:p>
        </w:tc>
      </w:tr>
      <w:tr w:rsidR="008E66F3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8E66F3" w:rsidRDefault="008E66F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8E66F3" w:rsidRDefault="008E66F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02/01/17</w:t>
            </w:r>
          </w:p>
        </w:tc>
        <w:tc>
          <w:tcPr>
            <w:tcW w:w="1980" w:type="dxa"/>
          </w:tcPr>
          <w:p w:rsidR="008E66F3" w:rsidRDefault="008E66F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Carlucenne Lopez</w:t>
            </w:r>
          </w:p>
        </w:tc>
        <w:tc>
          <w:tcPr>
            <w:tcW w:w="4140" w:type="dxa"/>
          </w:tcPr>
          <w:p w:rsidR="008E66F3" w:rsidRDefault="008E66F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Start System Development</w:t>
            </w:r>
          </w:p>
        </w:tc>
      </w:tr>
      <w:tr w:rsidR="008E66F3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8E66F3" w:rsidRDefault="008E66F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8E66F3" w:rsidRDefault="008E66F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02/09</w:t>
            </w:r>
          </w:p>
        </w:tc>
        <w:tc>
          <w:tcPr>
            <w:tcW w:w="1980" w:type="dxa"/>
          </w:tcPr>
          <w:p w:rsidR="008E66F3" w:rsidRDefault="008E66F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Carlucenne Lopez</w:t>
            </w:r>
          </w:p>
        </w:tc>
        <w:tc>
          <w:tcPr>
            <w:tcW w:w="4140" w:type="dxa"/>
          </w:tcPr>
          <w:p w:rsidR="008E66F3" w:rsidRDefault="008E66F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Front End Home Page</w:t>
            </w:r>
          </w:p>
          <w:p w:rsidR="008E66F3" w:rsidRDefault="008E66F3" w:rsidP="008E66F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Front End Employee Log In Page</w:t>
            </w:r>
          </w:p>
        </w:tc>
      </w:tr>
      <w:tr w:rsidR="008E66F3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8E66F3" w:rsidRDefault="008E66F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1.0</w:t>
            </w:r>
          </w:p>
        </w:tc>
        <w:tc>
          <w:tcPr>
            <w:tcW w:w="1260" w:type="dxa"/>
          </w:tcPr>
          <w:p w:rsidR="008E66F3" w:rsidRDefault="008E66F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02/14/17</w:t>
            </w:r>
          </w:p>
        </w:tc>
        <w:tc>
          <w:tcPr>
            <w:tcW w:w="1980" w:type="dxa"/>
          </w:tcPr>
          <w:p w:rsidR="008E66F3" w:rsidRDefault="008E66F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Carlucenne Lopez</w:t>
            </w:r>
          </w:p>
        </w:tc>
        <w:tc>
          <w:tcPr>
            <w:tcW w:w="4140" w:type="dxa"/>
          </w:tcPr>
          <w:p w:rsidR="008E66F3" w:rsidRDefault="008E66F3" w:rsidP="008E66F3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Back End Admin Log In Page</w:t>
            </w:r>
          </w:p>
          <w:p w:rsidR="008E66F3" w:rsidRDefault="008E66F3" w:rsidP="008E66F3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Back End Admin CRUD DATA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464195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464195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464195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464195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464195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464195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464195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E742F9" w:rsidRPr="002247EA" w:rsidRDefault="00445733" w:rsidP="002247EA">
      <w:pPr>
        <w:ind w:left="590"/>
        <w:rPr>
          <w:rFonts w:cs="Arial"/>
        </w:rPr>
      </w:pPr>
      <w:r>
        <w:rPr>
          <w:rFonts w:cs="Arial"/>
        </w:rPr>
        <w:t>Project Status Report is a document for the formality of every reports that was created by the team that will serve as a guide for the clients, panelist and professors regarding in the project.</w:t>
      </w:r>
    </w:p>
    <w:bookmarkEnd w:id="18"/>
    <w:p w:rsidR="003A1956" w:rsidRDefault="008E66F3" w:rsidP="002247EA">
      <w:pPr>
        <w:spacing w:before="240" w:after="240"/>
      </w:pPr>
      <w:r>
        <w:pict>
          <v:shape id="_x0000_i1042" type="#_x0000_t75" style="width:6in;height:7.2pt" o:hrpct="0" o:hralign="center" o:hr="t">
            <v:imagedata r:id="rId11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D916B6" w:rsidRPr="003A1956" w:rsidRDefault="00D2006D" w:rsidP="003A1956">
      <w:pPr>
        <w:ind w:left="590"/>
        <w:rPr>
          <w:rFonts w:cs="Arial"/>
        </w:rPr>
      </w:pPr>
      <w:r>
        <w:rPr>
          <w:rFonts w:cs="Arial"/>
        </w:rPr>
        <w:t>The project status report details are focusing on milestone deliverables that the team working on.</w:t>
      </w:r>
    </w:p>
    <w:p w:rsidR="0020544A" w:rsidRPr="003A1956" w:rsidRDefault="008E66F3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Status of the project</w:t>
      </w:r>
    </w:p>
    <w:p w:rsidR="00D916B6" w:rsidRPr="008E66F3" w:rsidRDefault="00D2006D" w:rsidP="008E66F3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bookmarkStart w:id="21" w:name="Text5"/>
      <w:r>
        <w:rPr>
          <w:rFonts w:ascii="Arial" w:hAnsi="Arial" w:cs="Arial"/>
          <w:sz w:val="20"/>
          <w:szCs w:val="20"/>
        </w:rPr>
        <w:t>The</w:t>
      </w:r>
      <w:bookmarkEnd w:id="21"/>
      <w:r w:rsidR="008E66F3">
        <w:rPr>
          <w:rFonts w:ascii="Arial" w:hAnsi="Arial" w:cs="Arial"/>
          <w:sz w:val="20"/>
          <w:szCs w:val="20"/>
        </w:rPr>
        <w:t xml:space="preserve"> team started working in the front end and back end development and designing. Also the interaction of the database to the system.</w:t>
      </w:r>
    </w:p>
    <w:p w:rsidR="007B0604" w:rsidRDefault="007407E0" w:rsidP="003A1956">
      <w:pPr>
        <w:pStyle w:val="Heading2"/>
        <w:spacing w:before="480" w:after="240"/>
      </w:pPr>
      <w:bookmarkStart w:id="22" w:name="_Toc77392560"/>
      <w:r>
        <w:t>Project Status Report Template</w:t>
      </w:r>
      <w:bookmarkEnd w:id="22"/>
    </w:p>
    <w:tbl>
      <w:tblPr>
        <w:tblStyle w:val="ProjectStatusReport"/>
        <w:tblW w:w="8640" w:type="dxa"/>
        <w:tblInd w:w="725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 w:rsidTr="00355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952857" w:rsidP="000508DA">
            <w:pPr>
              <w:pStyle w:val="StyleTableHeader10pt"/>
              <w:spacing w:before="20" w:after="60"/>
              <w:jc w:val="left"/>
            </w:pPr>
            <w:r>
              <w:t>Project A5MMS</w:t>
            </w:r>
          </w:p>
        </w:tc>
      </w:tr>
      <w:tr w:rsidR="00840033" w:rsidRPr="00C13EAB" w:rsidTr="003559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952857" w:rsidP="009435EB">
            <w:pPr>
              <w:spacing w:before="40" w:after="40"/>
            </w:pPr>
            <w:r>
              <w:t>Carlucenne Lopez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E72E98" w:rsidRDefault="008E66F3" w:rsidP="009435EB">
            <w:pPr>
              <w:spacing w:before="40" w:after="40"/>
              <w:rPr>
                <w:b/>
              </w:rPr>
            </w:pPr>
            <w:r>
              <w:rPr>
                <w:b/>
              </w:rPr>
              <w:t>02/13/17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8E66F3" w:rsidP="006469D7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02/08/1 7 to 02/13/17</w:t>
            </w:r>
          </w:p>
        </w:tc>
      </w:tr>
      <w:tr w:rsidR="009435EB" w:rsidRPr="00C13EAB" w:rsidTr="00355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8E66F3" w:rsidP="008E66F3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lastRenderedPageBreak/>
              <w:t>The team developed the frontend and backend development also the designing</w:t>
            </w:r>
            <w:r w:rsidR="006D469C">
              <w:rPr>
                <w:b w:val="0"/>
              </w:rPr>
              <w:t xml:space="preserve"> of the system</w:t>
            </w:r>
            <w:r>
              <w:rPr>
                <w:b w:val="0"/>
              </w:rPr>
              <w:t>.</w:t>
            </w:r>
          </w:p>
        </w:tc>
      </w:tr>
      <w:tr w:rsidR="00F36D60" w:rsidRPr="00C13EAB" w:rsidTr="003559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lastRenderedPageBreak/>
              <w:t>Project Summary:</w:t>
            </w:r>
          </w:p>
          <w:p w:rsidR="00F36D60" w:rsidRPr="00C13EAB" w:rsidRDefault="00952857" w:rsidP="006D469C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 xml:space="preserve">The </w:t>
            </w:r>
            <w:r w:rsidR="006D469C">
              <w:rPr>
                <w:b w:val="0"/>
                <w:iCs/>
              </w:rPr>
              <w:t>system has the interaction to the database in creating, viewing, updating and deleting data</w:t>
            </w:r>
            <w:r>
              <w:rPr>
                <w:b w:val="0"/>
                <w:iCs/>
              </w:rPr>
              <w:t>.</w:t>
            </w:r>
          </w:p>
        </w:tc>
      </w:tr>
      <w:tr w:rsidR="00F36D60" w:rsidRPr="00C13EAB" w:rsidTr="00355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125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877"/>
              <w:gridCol w:w="1211"/>
              <w:gridCol w:w="1557"/>
              <w:gridCol w:w="2480"/>
            </w:tblGrid>
            <w:tr w:rsidR="00C13EAB" w:rsidRPr="00C13EAB" w:rsidTr="003559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5"/>
              </w:trPr>
              <w:tc>
                <w:tcPr>
                  <w:tcW w:w="287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11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479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:rsidTr="0035593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41"/>
              </w:trPr>
              <w:tc>
                <w:tcPr>
                  <w:tcW w:w="8125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 w:rsidTr="003559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8"/>
              </w:trPr>
              <w:tc>
                <w:tcPr>
                  <w:tcW w:w="2877" w:type="dxa"/>
                  <w:vAlign w:val="top"/>
                </w:tcPr>
                <w:p w:rsidR="009435EB" w:rsidRPr="00C13EAB" w:rsidRDefault="006D469C" w:rsidP="006D469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Front End Designing</w:t>
                  </w:r>
                </w:p>
              </w:tc>
              <w:tc>
                <w:tcPr>
                  <w:tcW w:w="1211" w:type="dxa"/>
                  <w:vAlign w:val="top"/>
                </w:tcPr>
                <w:p w:rsidR="009435EB" w:rsidRDefault="006D469C" w:rsidP="00811B77">
                  <w:pPr>
                    <w:spacing w:before="40" w:after="40"/>
                  </w:pPr>
                  <w:r>
                    <w:t>02/13/17</w:t>
                  </w:r>
                </w:p>
              </w:tc>
              <w:tc>
                <w:tcPr>
                  <w:tcW w:w="1557" w:type="dxa"/>
                  <w:vAlign w:val="top"/>
                </w:tcPr>
                <w:p w:rsidR="009435EB" w:rsidRDefault="00D2006D" w:rsidP="00811B77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479" w:type="dxa"/>
                  <w:vAlign w:val="top"/>
                </w:tcPr>
                <w:p w:rsidR="009435EB" w:rsidRPr="00C13EAB" w:rsidRDefault="006D469C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 w:rsidTr="0035593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08"/>
              </w:trPr>
              <w:tc>
                <w:tcPr>
                  <w:tcW w:w="2877" w:type="dxa"/>
                  <w:vAlign w:val="top"/>
                </w:tcPr>
                <w:p w:rsidR="009435EB" w:rsidRPr="00C13EAB" w:rsidRDefault="006D469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Back End Designing</w:t>
                  </w:r>
                </w:p>
              </w:tc>
              <w:tc>
                <w:tcPr>
                  <w:tcW w:w="1211" w:type="dxa"/>
                  <w:vAlign w:val="top"/>
                </w:tcPr>
                <w:p w:rsidR="009435EB" w:rsidRDefault="006D469C" w:rsidP="00CD4105">
                  <w:pPr>
                    <w:spacing w:before="40" w:after="40"/>
                  </w:pPr>
                  <w:r>
                    <w:t>02/13/17</w:t>
                  </w:r>
                </w:p>
              </w:tc>
              <w:tc>
                <w:tcPr>
                  <w:tcW w:w="1557" w:type="dxa"/>
                  <w:vAlign w:val="top"/>
                </w:tcPr>
                <w:p w:rsidR="009435EB" w:rsidRDefault="006D469C" w:rsidP="00CD4105">
                  <w:pPr>
                    <w:spacing w:before="40" w:after="40"/>
                  </w:pPr>
                  <w:r>
                    <w:t>5</w:t>
                  </w:r>
                  <w:r w:rsidR="006469D7">
                    <w:t>0%</w:t>
                  </w:r>
                </w:p>
              </w:tc>
              <w:tc>
                <w:tcPr>
                  <w:tcW w:w="2479" w:type="dxa"/>
                  <w:vAlign w:val="top"/>
                </w:tcPr>
                <w:p w:rsidR="009435EB" w:rsidRPr="00C13EAB" w:rsidRDefault="006D469C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 w:rsidTr="003559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8"/>
              </w:trPr>
              <w:tc>
                <w:tcPr>
                  <w:tcW w:w="2877" w:type="dxa"/>
                  <w:vAlign w:val="top"/>
                </w:tcPr>
                <w:p w:rsidR="009435EB" w:rsidRPr="00C13EAB" w:rsidRDefault="006D469C" w:rsidP="000E324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Back End CRUD</w:t>
                  </w:r>
                </w:p>
              </w:tc>
              <w:tc>
                <w:tcPr>
                  <w:tcW w:w="1211" w:type="dxa"/>
                  <w:vAlign w:val="top"/>
                </w:tcPr>
                <w:p w:rsidR="009435EB" w:rsidRDefault="006D469C" w:rsidP="00811B77">
                  <w:pPr>
                    <w:spacing w:before="40" w:after="40"/>
                  </w:pPr>
                  <w:r>
                    <w:t>02/13/17</w:t>
                  </w:r>
                </w:p>
              </w:tc>
              <w:tc>
                <w:tcPr>
                  <w:tcW w:w="1557" w:type="dxa"/>
                  <w:vAlign w:val="top"/>
                </w:tcPr>
                <w:p w:rsidR="009435EB" w:rsidRDefault="006D469C" w:rsidP="00811B77">
                  <w:pPr>
                    <w:spacing w:before="40" w:after="40"/>
                  </w:pPr>
                  <w:r>
                    <w:t>70%</w:t>
                  </w:r>
                </w:p>
              </w:tc>
              <w:tc>
                <w:tcPr>
                  <w:tcW w:w="2479" w:type="dxa"/>
                  <w:vAlign w:val="top"/>
                </w:tcPr>
                <w:p w:rsidR="009435EB" w:rsidRPr="00C13EAB" w:rsidRDefault="006D469C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355934" w:rsidRPr="00C13EAB" w:rsidTr="00355934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355934" w:rsidRPr="00A0099A" w:rsidRDefault="00355934" w:rsidP="007B46E7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355934" w:rsidRPr="00C13EAB" w:rsidTr="007B46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355934" w:rsidRPr="00C13EAB" w:rsidRDefault="00355934" w:rsidP="007B46E7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355934" w:rsidRPr="00C13EAB" w:rsidRDefault="00355934" w:rsidP="007B46E7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355934" w:rsidRPr="00C13EAB" w:rsidRDefault="00355934" w:rsidP="007B46E7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355934" w:rsidRPr="00C13EAB" w:rsidRDefault="00355934" w:rsidP="007B46E7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355934" w:rsidRPr="00C13EAB" w:rsidTr="007B46E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355934" w:rsidRPr="00C13EAB" w:rsidRDefault="00355934" w:rsidP="007B46E7">
                  <w:r w:rsidRPr="00C13EAB">
                    <w:t>Milestone 1</w:t>
                  </w:r>
                </w:p>
              </w:tc>
            </w:tr>
            <w:tr w:rsidR="00355934" w:rsidRPr="00C13EAB" w:rsidTr="007B46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355934" w:rsidRPr="00C13EAB" w:rsidRDefault="00355934" w:rsidP="007B46E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Front End Designing</w:t>
                  </w:r>
                </w:p>
              </w:tc>
              <w:tc>
                <w:tcPr>
                  <w:tcW w:w="1250" w:type="dxa"/>
                  <w:vAlign w:val="top"/>
                </w:tcPr>
                <w:p w:rsidR="00355934" w:rsidRDefault="00355934" w:rsidP="007B46E7">
                  <w:pPr>
                    <w:spacing w:before="40" w:after="40"/>
                  </w:pPr>
                  <w:r>
                    <w:t>02/13/17</w:t>
                  </w:r>
                </w:p>
              </w:tc>
              <w:tc>
                <w:tcPr>
                  <w:tcW w:w="1606" w:type="dxa"/>
                  <w:vAlign w:val="top"/>
                </w:tcPr>
                <w:p w:rsidR="00355934" w:rsidRDefault="00355934" w:rsidP="007B46E7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:rsidR="00355934" w:rsidRPr="00C13EAB" w:rsidRDefault="00355934" w:rsidP="007B46E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355934" w:rsidRPr="00C13EAB" w:rsidTr="007B46E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355934" w:rsidRPr="00C13EAB" w:rsidRDefault="00355934" w:rsidP="007B46E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Back End Designing</w:t>
                  </w:r>
                </w:p>
              </w:tc>
              <w:tc>
                <w:tcPr>
                  <w:tcW w:w="1250" w:type="dxa"/>
                  <w:vAlign w:val="top"/>
                </w:tcPr>
                <w:p w:rsidR="00355934" w:rsidRDefault="00355934" w:rsidP="007B46E7">
                  <w:pPr>
                    <w:spacing w:before="40" w:after="40"/>
                  </w:pPr>
                  <w:r>
                    <w:t>02/13/17</w:t>
                  </w:r>
                </w:p>
              </w:tc>
              <w:tc>
                <w:tcPr>
                  <w:tcW w:w="1606" w:type="dxa"/>
                  <w:vAlign w:val="top"/>
                </w:tcPr>
                <w:p w:rsidR="00355934" w:rsidRDefault="00355934" w:rsidP="007B46E7">
                  <w:pPr>
                    <w:spacing w:before="40" w:after="40"/>
                  </w:pPr>
                  <w:r>
                    <w:t>70%</w:t>
                  </w:r>
                </w:p>
              </w:tc>
              <w:tc>
                <w:tcPr>
                  <w:tcW w:w="2557" w:type="dxa"/>
                  <w:vAlign w:val="top"/>
                </w:tcPr>
                <w:p w:rsidR="00355934" w:rsidRPr="00C13EAB" w:rsidRDefault="00355934" w:rsidP="007B46E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355934" w:rsidRPr="00C13EAB" w:rsidTr="007B46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355934" w:rsidRPr="00C13EAB" w:rsidRDefault="00355934" w:rsidP="007B46E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Back End CRUD</w:t>
                  </w:r>
                </w:p>
              </w:tc>
              <w:tc>
                <w:tcPr>
                  <w:tcW w:w="1250" w:type="dxa"/>
                  <w:vAlign w:val="top"/>
                </w:tcPr>
                <w:p w:rsidR="00355934" w:rsidRDefault="00355934" w:rsidP="007B46E7">
                  <w:pPr>
                    <w:spacing w:before="40" w:after="40"/>
                  </w:pPr>
                  <w:r>
                    <w:t>02/13/17</w:t>
                  </w:r>
                </w:p>
              </w:tc>
              <w:tc>
                <w:tcPr>
                  <w:tcW w:w="1606" w:type="dxa"/>
                  <w:vAlign w:val="top"/>
                </w:tcPr>
                <w:p w:rsidR="00355934" w:rsidRDefault="00355934" w:rsidP="007B46E7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:rsidR="00355934" w:rsidRPr="00C13EAB" w:rsidRDefault="00355934" w:rsidP="007B46E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</w:tbl>
          <w:p w:rsidR="00355934" w:rsidRPr="00C13EAB" w:rsidRDefault="00355934" w:rsidP="007B46E7"/>
        </w:tc>
      </w:tr>
      <w:tr w:rsidR="00355934" w:rsidRPr="00A0099A" w:rsidTr="00355934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355934" w:rsidRDefault="00355934" w:rsidP="007B46E7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355934" w:rsidRPr="00C13EAB" w:rsidTr="007B46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355934" w:rsidRPr="00D6695C" w:rsidRDefault="00355934" w:rsidP="007B46E7">
                  <w:r>
                    <w:t>Knowledge in the web framework used to develop the system may be the cause of delay in finishing the system on time.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355934" w:rsidRPr="00D6695C" w:rsidRDefault="00355934" w:rsidP="007B46E7">
                  <w:r>
                    <w:t>Learning about the framework is a success to the systems project.</w:t>
                  </w:r>
                </w:p>
              </w:tc>
            </w:tr>
          </w:tbl>
          <w:p w:rsidR="00355934" w:rsidRPr="00A0099A" w:rsidRDefault="00355934" w:rsidP="007B46E7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355934" w:rsidRPr="00C13EAB" w:rsidTr="00355934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355934" w:rsidRDefault="00355934" w:rsidP="007B46E7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355934" w:rsidRPr="00C13EAB" w:rsidTr="003559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355934" w:rsidRPr="00C13EAB" w:rsidRDefault="00355934" w:rsidP="007B46E7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355934" w:rsidRPr="00C13EAB" w:rsidRDefault="00355934" w:rsidP="007B46E7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355934" w:rsidRPr="00C13EAB" w:rsidRDefault="00355934" w:rsidP="007B46E7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355934" w:rsidRPr="00C13EAB" w:rsidRDefault="00355934" w:rsidP="007B46E7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355934" w:rsidRPr="00C13EAB" w:rsidTr="0035593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vAlign w:val="top"/>
                </w:tcPr>
                <w:p w:rsidR="00355934" w:rsidRPr="00C13EAB" w:rsidRDefault="00355934" w:rsidP="007B46E7">
                  <w:p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355934" w:rsidRPr="00C13EAB" w:rsidRDefault="00355934" w:rsidP="007B46E7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355934" w:rsidRPr="00C13EAB" w:rsidRDefault="00355934" w:rsidP="007B46E7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355934" w:rsidRPr="00C13EAB" w:rsidRDefault="00355934" w:rsidP="007B46E7">
                  <w:pPr>
                    <w:spacing w:before="40" w:after="40"/>
                  </w:pPr>
                </w:p>
              </w:tc>
            </w:tr>
          </w:tbl>
          <w:p w:rsidR="00355934" w:rsidRPr="00C13EAB" w:rsidRDefault="00355934" w:rsidP="007B46E7">
            <w:pPr>
              <w:rPr>
                <w:rFonts w:cs="Arial"/>
                <w:iCs/>
                <w:color w:val="000000"/>
              </w:rPr>
            </w:pPr>
          </w:p>
        </w:tc>
      </w:tr>
      <w:tr w:rsidR="00355934" w:rsidRPr="00C13EAB" w:rsidTr="00355934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355934" w:rsidRDefault="00355934" w:rsidP="00355934">
            <w:pPr>
              <w:pStyle w:val="TableText"/>
              <w:spacing w:before="120" w:after="60"/>
              <w:ind w:left="0"/>
              <w:rPr>
                <w:b/>
                <w:sz w:val="20"/>
              </w:rPr>
            </w:pPr>
          </w:p>
          <w:p w:rsidR="00355934" w:rsidRDefault="00355934" w:rsidP="00355934">
            <w:pPr>
              <w:pStyle w:val="TableText"/>
              <w:spacing w:before="120" w:after="60"/>
              <w:ind w:left="0"/>
              <w:rPr>
                <w:b/>
                <w:sz w:val="20"/>
              </w:rPr>
            </w:pPr>
          </w:p>
          <w:p w:rsidR="00355934" w:rsidRPr="00A0099A" w:rsidRDefault="00355934" w:rsidP="007B46E7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355934" w:rsidRPr="00C13EAB" w:rsidTr="007B46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355934" w:rsidRPr="00C13EAB" w:rsidRDefault="00355934" w:rsidP="007B46E7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355934" w:rsidRPr="00C13EAB" w:rsidRDefault="00355934" w:rsidP="007B46E7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355934" w:rsidRPr="00C13EAB" w:rsidRDefault="00355934" w:rsidP="007B46E7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355934" w:rsidRPr="00C13EAB" w:rsidRDefault="00355934" w:rsidP="007B46E7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355934" w:rsidRPr="00C13EAB" w:rsidRDefault="00355934" w:rsidP="007B46E7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355934" w:rsidRPr="00C13EAB" w:rsidTr="007B46E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355934" w:rsidRPr="00C13EAB" w:rsidRDefault="00355934" w:rsidP="00355934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080" w:type="dxa"/>
                  <w:vAlign w:val="top"/>
                </w:tcPr>
                <w:p w:rsidR="00355934" w:rsidRPr="00C13EAB" w:rsidRDefault="00355934" w:rsidP="007B46E7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080" w:type="dxa"/>
                  <w:vAlign w:val="top"/>
                </w:tcPr>
                <w:p w:rsidR="00355934" w:rsidRPr="00C13EAB" w:rsidRDefault="00355934" w:rsidP="007B46E7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080" w:type="dxa"/>
                  <w:vAlign w:val="top"/>
                </w:tcPr>
                <w:p w:rsidR="00355934" w:rsidRPr="00C13EAB" w:rsidRDefault="00355934" w:rsidP="007B46E7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2806" w:type="dxa"/>
                  <w:vAlign w:val="top"/>
                </w:tcPr>
                <w:p w:rsidR="00355934" w:rsidRPr="00C13EAB" w:rsidRDefault="00355934" w:rsidP="007B46E7">
                  <w:r>
                    <w:t>N/A</w:t>
                  </w:r>
                </w:p>
              </w:tc>
            </w:tr>
          </w:tbl>
          <w:p w:rsidR="00355934" w:rsidRPr="00C13EAB" w:rsidRDefault="00355934" w:rsidP="007B46E7">
            <w:pPr>
              <w:rPr>
                <w:rFonts w:cs="Arial"/>
                <w:iCs/>
                <w:color w:val="000000"/>
              </w:rPr>
            </w:pPr>
          </w:p>
        </w:tc>
      </w:tr>
      <w:tr w:rsidR="00355934" w:rsidRPr="002E63DC" w:rsidTr="00355934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355934" w:rsidRPr="002E63DC" w:rsidRDefault="00355934" w:rsidP="007B46E7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lastRenderedPageBreak/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355934" w:rsidRPr="00C13EAB" w:rsidTr="007B46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355934" w:rsidRPr="002E63DC" w:rsidRDefault="00355934" w:rsidP="007B46E7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355934" w:rsidRPr="002E63DC" w:rsidRDefault="00355934" w:rsidP="007B46E7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355934" w:rsidRPr="002E63DC" w:rsidRDefault="00355934" w:rsidP="007B46E7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355934" w:rsidRPr="002E63DC" w:rsidRDefault="00355934" w:rsidP="007B46E7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355934" w:rsidRPr="002E63DC" w:rsidRDefault="00355934" w:rsidP="007B46E7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355934" w:rsidRPr="00C13EAB" w:rsidTr="007B46E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355934" w:rsidRPr="00C13EAB" w:rsidRDefault="00355934" w:rsidP="00355934">
                  <w:pPr>
                    <w:spacing w:before="40" w:after="40"/>
                  </w:pPr>
                  <w:r>
                    <w:t>Knowledge regarding on the web framework used in systems development</w:t>
                  </w:r>
                  <w:r>
                    <w:t>.</w:t>
                  </w:r>
                </w:p>
              </w:tc>
              <w:tc>
                <w:tcPr>
                  <w:tcW w:w="1080" w:type="dxa"/>
                  <w:vAlign w:val="top"/>
                </w:tcPr>
                <w:p w:rsidR="00355934" w:rsidRPr="00C13EAB" w:rsidRDefault="00355934" w:rsidP="007B46E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355934" w:rsidRPr="002E63DC" w:rsidRDefault="00355934" w:rsidP="007B46E7">
                  <w:pPr>
                    <w:spacing w:before="40" w:after="40"/>
                  </w:pPr>
                  <w:r>
                    <w:t>02/15/17</w:t>
                  </w:r>
                </w:p>
              </w:tc>
              <w:tc>
                <w:tcPr>
                  <w:tcW w:w="900" w:type="dxa"/>
                  <w:vAlign w:val="top"/>
                </w:tcPr>
                <w:p w:rsidR="00355934" w:rsidRPr="002E63DC" w:rsidRDefault="00355934" w:rsidP="007B46E7">
                  <w:pPr>
                    <w:spacing w:before="40" w:after="40"/>
                  </w:pPr>
                  <w:r>
                    <w:t>Closed</w:t>
                  </w:r>
                </w:p>
              </w:tc>
              <w:tc>
                <w:tcPr>
                  <w:tcW w:w="2806" w:type="dxa"/>
                  <w:vAlign w:val="top"/>
                </w:tcPr>
                <w:p w:rsidR="00355934" w:rsidRPr="00C13EAB" w:rsidRDefault="00355934" w:rsidP="007B46E7">
                  <w:r>
                    <w:t>The team decided to use pure development instead of using a framework.</w:t>
                  </w:r>
                </w:p>
              </w:tc>
            </w:tr>
          </w:tbl>
          <w:p w:rsidR="00355934" w:rsidRPr="002E63DC" w:rsidRDefault="00355934" w:rsidP="007B46E7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355934" w:rsidRPr="00C13EAB" w:rsidTr="00355934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355934" w:rsidRPr="00D6695C" w:rsidRDefault="00355934" w:rsidP="007B46E7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355934" w:rsidRPr="00C13EAB" w:rsidTr="007B46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355934" w:rsidRPr="00C13EAB" w:rsidRDefault="00355934" w:rsidP="00355934">
                  <w:pPr>
                    <w:spacing w:before="40" w:after="40"/>
                  </w:pPr>
                  <w:r>
                    <w:t>The team’s skills or comfort zone must be followed in regards of the system development. Also the team should always in line with their diagrams in developing the system.</w:t>
                  </w:r>
                </w:p>
              </w:tc>
            </w:tr>
          </w:tbl>
          <w:p w:rsidR="00355934" w:rsidRPr="00C13EAB" w:rsidRDefault="00355934" w:rsidP="007B46E7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355934" w:rsidRPr="00C13EAB" w:rsidTr="00355934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</w:tcPr>
          <w:p w:rsidR="00355934" w:rsidRPr="00D6695C" w:rsidRDefault="00355934" w:rsidP="007B46E7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Objectives for Next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355934" w:rsidRPr="00C13EAB" w:rsidTr="007B46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355934" w:rsidRPr="00D6695C" w:rsidRDefault="00355934" w:rsidP="007B46E7">
                  <w:r>
                    <w:t>Start with the pure PHP development (full stack development) and continue the system development starting with the HR module.</w:t>
                  </w:r>
                </w:p>
              </w:tc>
            </w:tr>
          </w:tbl>
          <w:p w:rsidR="00355934" w:rsidRPr="00C13EAB" w:rsidRDefault="00355934" w:rsidP="007B46E7">
            <w:pPr>
              <w:rPr>
                <w:rFonts w:cs="Arial"/>
                <w:iCs/>
                <w:color w:val="000000"/>
              </w:rPr>
            </w:pPr>
          </w:p>
        </w:tc>
      </w:tr>
      <w:tr w:rsidR="00355934" w:rsidRPr="00C13EAB" w:rsidTr="00355934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355934" w:rsidRPr="00D6695C" w:rsidRDefault="00355934" w:rsidP="007B46E7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355934" w:rsidRPr="00C13EAB" w:rsidTr="007B46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355934" w:rsidRPr="00C13EAB" w:rsidRDefault="00355934" w:rsidP="00355934">
                  <w:pPr>
                    <w:spacing w:before="40" w:after="40"/>
                  </w:pPr>
                  <w:r>
                    <w:t>N/A</w:t>
                  </w:r>
                </w:p>
                <w:p w:rsidR="00355934" w:rsidRPr="00D6695C" w:rsidRDefault="00355934" w:rsidP="007B46E7"/>
              </w:tc>
            </w:tr>
          </w:tbl>
          <w:p w:rsidR="00355934" w:rsidRPr="00C13EAB" w:rsidRDefault="00355934" w:rsidP="007B46E7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55934" w:rsidRDefault="00355934" w:rsidP="003A1956">
      <w:pPr>
        <w:spacing w:before="240" w:after="240"/>
        <w:jc w:val="center"/>
      </w:pPr>
    </w:p>
    <w:p w:rsidR="00355934" w:rsidRDefault="00355934" w:rsidP="003A1956">
      <w:pPr>
        <w:spacing w:before="240" w:after="240"/>
        <w:jc w:val="center"/>
      </w:pPr>
    </w:p>
    <w:p w:rsidR="00355934" w:rsidRDefault="00355934" w:rsidP="003A1956">
      <w:pPr>
        <w:spacing w:before="240" w:after="240"/>
        <w:jc w:val="center"/>
      </w:pPr>
    </w:p>
    <w:p w:rsidR="00355934" w:rsidRDefault="00355934" w:rsidP="003A1956">
      <w:pPr>
        <w:spacing w:before="240" w:after="240"/>
        <w:jc w:val="center"/>
      </w:pPr>
    </w:p>
    <w:p w:rsidR="00355934" w:rsidRDefault="00355934" w:rsidP="003A1956">
      <w:pPr>
        <w:spacing w:before="240" w:after="240"/>
        <w:jc w:val="center"/>
      </w:pPr>
    </w:p>
    <w:p w:rsidR="00355934" w:rsidRDefault="00355934" w:rsidP="003A1956">
      <w:pPr>
        <w:spacing w:before="240" w:after="240"/>
        <w:jc w:val="center"/>
      </w:pPr>
    </w:p>
    <w:p w:rsidR="00355934" w:rsidRDefault="00355934" w:rsidP="003A1956">
      <w:pPr>
        <w:spacing w:before="240" w:after="240"/>
        <w:jc w:val="center"/>
      </w:pPr>
    </w:p>
    <w:p w:rsidR="00355934" w:rsidRDefault="00355934" w:rsidP="003A1956">
      <w:pPr>
        <w:spacing w:before="240" w:after="240"/>
        <w:jc w:val="center"/>
      </w:pPr>
    </w:p>
    <w:p w:rsidR="00355934" w:rsidRDefault="00355934" w:rsidP="003A1956">
      <w:pPr>
        <w:spacing w:before="240" w:after="240"/>
        <w:jc w:val="center"/>
      </w:pPr>
    </w:p>
    <w:p w:rsidR="00355934" w:rsidRDefault="00355934" w:rsidP="003A1956">
      <w:pPr>
        <w:spacing w:before="240" w:after="240"/>
        <w:jc w:val="center"/>
      </w:pPr>
    </w:p>
    <w:p w:rsidR="003A1956" w:rsidRDefault="008E66F3" w:rsidP="003A1956">
      <w:pPr>
        <w:spacing w:before="240" w:after="240"/>
        <w:jc w:val="center"/>
      </w:pPr>
      <w:r>
        <w:lastRenderedPageBreak/>
        <w:pict>
          <v:shape id="_x0000_i1041" type="#_x0000_t75" style="width:6in;height:7.2pt" o:hrpct="0" o:hralign="center" o:hr="t">
            <v:imagedata r:id="rId11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3" w:name="_Toc527953323"/>
      <w:bookmarkStart w:id="24" w:name="_Toc67755745"/>
      <w:bookmarkStart w:id="25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6" w:name="_Toc527953324"/>
      <w:bookmarkEnd w:id="23"/>
      <w:r w:rsidR="00E37DB8" w:rsidRPr="00A951FF">
        <w:rPr>
          <w:sz w:val="26"/>
          <w:szCs w:val="26"/>
        </w:rPr>
        <w:t>PPROVALS</w:t>
      </w:r>
      <w:bookmarkEnd w:id="24"/>
      <w:bookmarkEnd w:id="25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952857">
        <w:t>Carlucenne Lopez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="00355934">
        <w:t>JOSE QUESADA</w:t>
      </w:r>
    </w:p>
    <w:p w:rsidR="008E1BD5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355934" w:rsidRPr="00DE29F6" w:rsidRDefault="00355934" w:rsidP="008E1BD5">
      <w:pPr>
        <w:pStyle w:val="FieldText"/>
        <w:rPr>
          <w:rFonts w:cs="Arial"/>
        </w:rPr>
      </w:pPr>
      <w:bookmarkStart w:id="27" w:name="_GoBack"/>
      <w:bookmarkEnd w:id="27"/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8E66F3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11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8" w:name="_Toc67755746"/>
      <w:bookmarkStart w:id="29" w:name="_Toc77392562"/>
      <w:r w:rsidRPr="00A951FF">
        <w:rPr>
          <w:sz w:val="26"/>
          <w:szCs w:val="26"/>
        </w:rPr>
        <w:lastRenderedPageBreak/>
        <w:t>APPENDICES</w:t>
      </w:r>
      <w:bookmarkEnd w:id="26"/>
      <w:bookmarkEnd w:id="28"/>
      <w:bookmarkEnd w:id="29"/>
    </w:p>
    <w:p w:rsidR="00C27667" w:rsidRDefault="00D7046C" w:rsidP="003A1956">
      <w:pPr>
        <w:pStyle w:val="Heading2"/>
        <w:spacing w:before="480" w:after="240"/>
      </w:pPr>
      <w:bookmarkStart w:id="30" w:name="_Toc67755747"/>
      <w:bookmarkStart w:id="31" w:name="_Toc77392563"/>
      <w:r>
        <w:t>Document Guidelines</w:t>
      </w:r>
      <w:bookmarkEnd w:id="30"/>
      <w:bookmarkEnd w:id="31"/>
    </w:p>
    <w:p w:rsidR="00160B81" w:rsidRPr="003A1956" w:rsidRDefault="00160B81" w:rsidP="00160B81">
      <w:pPr>
        <w:ind w:left="590"/>
        <w:rPr>
          <w:rFonts w:cs="Arial"/>
        </w:rPr>
      </w:pPr>
      <w:bookmarkStart w:id="32" w:name="Omitted"/>
      <w:bookmarkStart w:id="33" w:name="_Project_Charter_Document_Sections_O"/>
      <w:bookmarkStart w:id="34" w:name="_Project_Quality_Plan_Sections_Omitt"/>
      <w:bookmarkStart w:id="35" w:name="_Toc527953329"/>
      <w:bookmarkStart w:id="36" w:name="_Toc67755752"/>
      <w:bookmarkEnd w:id="32"/>
      <w:bookmarkEnd w:id="33"/>
      <w:bookmarkEnd w:id="34"/>
    </w:p>
    <w:p w:rsidR="002D5392" w:rsidRDefault="00C27667" w:rsidP="003A1956">
      <w:pPr>
        <w:pStyle w:val="Heading2"/>
        <w:spacing w:before="480" w:after="240"/>
      </w:pPr>
      <w:bookmarkStart w:id="37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5"/>
      <w:bookmarkEnd w:id="36"/>
      <w:bookmarkEnd w:id="37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8E66F3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11" o:title="BD10290_"/>
          </v:shape>
        </w:pict>
      </w:r>
    </w:p>
    <w:sectPr w:rsidR="003A1956" w:rsidSect="003A1956">
      <w:headerReference w:type="default" r:id="rId12"/>
      <w:footerReference w:type="default" r:id="rId13"/>
      <w:footerReference w:type="first" r:id="rId14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195" w:rsidRDefault="00464195">
      <w:r>
        <w:separator/>
      </w:r>
    </w:p>
  </w:endnote>
  <w:endnote w:type="continuationSeparator" w:id="0">
    <w:p w:rsidR="00464195" w:rsidRDefault="00464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087E0C">
      <w:rPr>
        <w:noProof/>
        <w:sz w:val="18"/>
        <w:szCs w:val="18"/>
      </w:rPr>
      <w:t>7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8E66F3">
      <w:rPr>
        <w:noProof/>
        <w:sz w:val="18"/>
        <w:szCs w:val="18"/>
      </w:rPr>
      <w:t>2/15/2017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195" w:rsidRDefault="00464195">
      <w:r>
        <w:separator/>
      </w:r>
    </w:p>
  </w:footnote>
  <w:footnote w:type="continuationSeparator" w:id="0">
    <w:p w:rsidR="00464195" w:rsidRDefault="004641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9B302D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0ED4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87E0C"/>
    <w:rsid w:val="00093E8C"/>
    <w:rsid w:val="000A3989"/>
    <w:rsid w:val="000B1121"/>
    <w:rsid w:val="000B2A3C"/>
    <w:rsid w:val="000C1586"/>
    <w:rsid w:val="000C30CC"/>
    <w:rsid w:val="000D40A2"/>
    <w:rsid w:val="000E2EEF"/>
    <w:rsid w:val="000E3247"/>
    <w:rsid w:val="000F1BEC"/>
    <w:rsid w:val="00100287"/>
    <w:rsid w:val="0011023F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247EA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5934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45733"/>
    <w:rsid w:val="00453E31"/>
    <w:rsid w:val="00461730"/>
    <w:rsid w:val="00464195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3BFD"/>
    <w:rsid w:val="004C4A05"/>
    <w:rsid w:val="004D2769"/>
    <w:rsid w:val="004F6761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E364F"/>
    <w:rsid w:val="005F7092"/>
    <w:rsid w:val="005F7DD6"/>
    <w:rsid w:val="00606E33"/>
    <w:rsid w:val="00621C6B"/>
    <w:rsid w:val="006240A1"/>
    <w:rsid w:val="006469D7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469C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434C5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2254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66F3"/>
    <w:rsid w:val="008E7A27"/>
    <w:rsid w:val="008F19E1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36A31"/>
    <w:rsid w:val="00940018"/>
    <w:rsid w:val="009435EB"/>
    <w:rsid w:val="009503E4"/>
    <w:rsid w:val="00952857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E5C39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E3BD4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006D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2E98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D68DB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6D01C3"/>
  <w15:docId w15:val="{10E31F68-7663-421A-B054-25B9CB71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8F1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8DF69CA0FE27418CBEC084F8902FA5" ma:contentTypeVersion="0" ma:contentTypeDescription="Create a new document." ma:contentTypeScope="" ma:versionID="ab997801d319286eab2d4711425dae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7D5847-40A1-4F20-A289-5FBD88254E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CADF05-0367-4E91-98B3-3D0C6A721B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C2B51A2-13A4-4D0B-BB43-D6440EE1C5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01141723.dot</Template>
  <TotalTime>0</TotalTime>
  <Pages>8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student</cp:lastModifiedBy>
  <cp:revision>2</cp:revision>
  <cp:lastPrinted>2004-07-12T06:29:00Z</cp:lastPrinted>
  <dcterms:created xsi:type="dcterms:W3CDTF">2017-02-15T02:36:00Z</dcterms:created>
  <dcterms:modified xsi:type="dcterms:W3CDTF">2017-02-15T02:36:00Z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  <property fmtid="{D5CDD505-2E9C-101B-9397-08002B2CF9AE}" pid="3" name="ContentTypeId">
    <vt:lpwstr>0x010100988DF69CA0FE27418CBEC084F8902FA5</vt:lpwstr>
  </property>
</Properties>
</file>