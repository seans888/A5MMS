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469D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45733">
        <w:rPr>
          <w:rFonts w:cs="Arial"/>
          <w:sz w:val="22"/>
          <w:szCs w:val="22"/>
        </w:rPr>
        <w:t>Project A5MMS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6469D7">
        <w:rPr>
          <w:rFonts w:cs="Arial"/>
        </w:rPr>
        <w:t xml:space="preserve"> HR and Payroll System</w:t>
      </w:r>
    </w:p>
    <w:p w:rsidR="00AC1680" w:rsidRDefault="00BE3BD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Carlucenne</w:t>
            </w:r>
            <w:proofErr w:type="spellEnd"/>
            <w:r>
              <w:rPr>
                <w:rFonts w:cs="Arial"/>
                <w:sz w:val="20"/>
              </w:rPr>
              <w:t xml:space="preserve">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Pr="003557E7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4457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4C4A05" w:rsidRPr="003557E7" w:rsidRDefault="00445733" w:rsidP="004457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SYSADD Documentation on </w:t>
            </w:r>
            <w:proofErr w:type="spellStart"/>
            <w:r>
              <w:rPr>
                <w:rFonts w:cs="Arial"/>
                <w:sz w:val="20"/>
              </w:rPr>
              <w:t>GitHub</w:t>
            </w:r>
            <w:proofErr w:type="spellEnd"/>
          </w:p>
        </w:tc>
      </w:tr>
      <w:tr w:rsidR="007845A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9528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</w:t>
            </w:r>
            <w:r w:rsidR="00445733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Carlucenne</w:t>
            </w:r>
            <w:proofErr w:type="spellEnd"/>
            <w:r>
              <w:rPr>
                <w:rFonts w:cs="Arial"/>
                <w:sz w:val="20"/>
              </w:rPr>
              <w:t xml:space="preserve"> Lopez</w:t>
            </w:r>
          </w:p>
        </w:tc>
        <w:tc>
          <w:tcPr>
            <w:tcW w:w="414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  <w:tr w:rsidR="006469D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01/22/17</w:t>
            </w:r>
          </w:p>
        </w:tc>
        <w:tc>
          <w:tcPr>
            <w:tcW w:w="198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14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List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E3B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E3B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E3B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E3B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E3BD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E3B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E3BD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Pr="002247EA" w:rsidRDefault="00445733" w:rsidP="002247EA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18"/>
    <w:p w:rsidR="003A1956" w:rsidRDefault="006469D7" w:rsidP="002247EA">
      <w:pPr>
        <w:spacing w:before="240" w:after="240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D2006D" w:rsidP="003A1956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20544A" w:rsidRPr="003A1956" w:rsidRDefault="00D2006D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progress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1" w:name="Text5"/>
      <w:r>
        <w:rPr>
          <w:rFonts w:ascii="Arial" w:hAnsi="Arial" w:cs="Arial"/>
          <w:sz w:val="20"/>
          <w:szCs w:val="20"/>
        </w:rPr>
        <w:t xml:space="preserve">The project is focusing in the need of improvement in </w:t>
      </w:r>
      <w:proofErr w:type="spellStart"/>
      <w:r>
        <w:rPr>
          <w:rFonts w:ascii="Arial" w:hAnsi="Arial" w:cs="Arial"/>
          <w:sz w:val="20"/>
          <w:szCs w:val="20"/>
        </w:rPr>
        <w:t>hr</w:t>
      </w:r>
      <w:proofErr w:type="spellEnd"/>
      <w:r>
        <w:rPr>
          <w:rFonts w:ascii="Arial" w:hAnsi="Arial" w:cs="Arial"/>
          <w:sz w:val="20"/>
          <w:szCs w:val="20"/>
        </w:rPr>
        <w:t xml:space="preserve"> and payroll system of the client, A5MMS.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6"/>
      <w:bookmarkEnd w:id="21"/>
      <w:r>
        <w:rPr>
          <w:rFonts w:ascii="Arial" w:hAnsi="Arial" w:cs="Arial"/>
          <w:sz w:val="20"/>
          <w:szCs w:val="20"/>
        </w:rPr>
        <w:t>The team created the vision and scope document of the project.</w:t>
      </w:r>
    </w:p>
    <w:bookmarkEnd w:id="22"/>
    <w:p w:rsidR="00D916B6" w:rsidRPr="00844E0A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understandable and analysed system to develop is an impact of success.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952857" w:rsidP="000508DA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52857" w:rsidP="009435EB">
            <w:pPr>
              <w:spacing w:before="40" w:after="40"/>
            </w:pPr>
            <w:proofErr w:type="spellStart"/>
            <w:r>
              <w:t>Carlucenne</w:t>
            </w:r>
            <w:proofErr w:type="spellEnd"/>
            <w:r>
              <w:t xml:space="preserve"> Lopez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469D7" w:rsidP="009435EB">
            <w:pPr>
              <w:spacing w:before="40" w:after="40"/>
            </w:pPr>
            <w:r>
              <w:t>01/23</w:t>
            </w:r>
            <w:r w:rsidR="00952857">
              <w:t>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952857" w:rsidP="006469D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01/</w:t>
            </w:r>
            <w:r w:rsidR="006469D7">
              <w:t>23</w:t>
            </w:r>
            <w:r>
              <w:t>/17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01/</w:t>
            </w:r>
            <w:r w:rsidR="006469D7">
              <w:t>25</w:t>
            </w:r>
            <w:r>
              <w:t>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started in creating vision and scope document.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project is still in progress in analyzing and understanding the diagrams for the system development.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2006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Draft of </w:t>
                  </w:r>
                  <w:r w:rsidR="00952857">
                    <w:t>Vision</w:t>
                  </w:r>
                  <w:r>
                    <w:t xml:space="preserve">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01/16/17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2006D" w:rsidP="00811B77">
                  <w:pPr>
                    <w:spacing w:before="40" w:after="40"/>
                  </w:pPr>
                  <w:r>
                    <w:t>In progress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469D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 Created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469D7" w:rsidP="00CD4105">
                  <w:pPr>
                    <w:spacing w:before="40" w:after="40"/>
                  </w:pPr>
                  <w:r>
                    <w:t>01/23/17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469D7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469D7" w:rsidP="00CD4105">
                  <w:pPr>
                    <w:spacing w:before="40" w:after="40"/>
                  </w:pPr>
                  <w:r>
                    <w:t>In Progress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bookmarkStart w:id="3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8"/>
                </w:p>
                <w:bookmarkStart w:id="3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9"/>
                </w:p>
                <w:bookmarkStart w:id="4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0"/>
                </w:p>
                <w:bookmarkStart w:id="4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1"/>
                </w:p>
                <w:bookmarkStart w:id="4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2"/>
                </w:p>
                <w:bookmarkStart w:id="4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6469D7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527953323"/>
      <w:bookmarkStart w:id="45" w:name="_Toc67755745"/>
      <w:bookmarkStart w:id="4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7" w:name="_Toc527953324"/>
      <w:bookmarkEnd w:id="44"/>
      <w:r w:rsidR="00E37DB8" w:rsidRPr="00A951FF">
        <w:rPr>
          <w:sz w:val="26"/>
          <w:szCs w:val="26"/>
        </w:rPr>
        <w:t>PPROVALS</w:t>
      </w:r>
      <w:bookmarkEnd w:id="45"/>
      <w:bookmarkEnd w:id="4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proofErr w:type="spellStart"/>
      <w:r w:rsidR="00952857">
        <w:t>Carlucenne</w:t>
      </w:r>
      <w:proofErr w:type="spellEnd"/>
      <w:r w:rsidR="00952857">
        <w:t xml:space="preserve"> Lopez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</w:t>
      </w:r>
      <w:bookmarkStart w:id="48" w:name="_GoBack"/>
      <w:bookmarkEnd w:id="48"/>
      <w:r w:rsidRPr="00274E4F">
        <w:t>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6469D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9" w:name="_Toc67755746"/>
      <w:bookmarkStart w:id="50" w:name="_Toc77392562"/>
      <w:r w:rsidRPr="00A951FF">
        <w:rPr>
          <w:sz w:val="26"/>
          <w:szCs w:val="26"/>
        </w:rPr>
        <w:lastRenderedPageBreak/>
        <w:t>APPENDICES</w:t>
      </w:r>
      <w:bookmarkEnd w:id="47"/>
      <w:bookmarkEnd w:id="49"/>
      <w:bookmarkEnd w:id="50"/>
    </w:p>
    <w:p w:rsidR="00C27667" w:rsidRDefault="00D7046C" w:rsidP="003A1956">
      <w:pPr>
        <w:pStyle w:val="Heading2"/>
        <w:spacing w:before="480" w:after="240"/>
      </w:pPr>
      <w:bookmarkStart w:id="51" w:name="_Toc67755747"/>
      <w:bookmarkStart w:id="52" w:name="_Toc77392563"/>
      <w:r>
        <w:t>Document Guidelines</w:t>
      </w:r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  <w:bookmarkStart w:id="53" w:name="Omitted"/>
      <w:bookmarkStart w:id="54" w:name="_Project_Charter_Document_Sections_O"/>
      <w:bookmarkStart w:id="55" w:name="_Project_Quality_Plan_Sections_Omitt"/>
      <w:bookmarkStart w:id="56" w:name="_Toc527953329"/>
      <w:bookmarkStart w:id="57" w:name="_Toc67755752"/>
      <w:bookmarkEnd w:id="53"/>
      <w:bookmarkEnd w:id="54"/>
      <w:bookmarkEnd w:id="55"/>
    </w:p>
    <w:p w:rsidR="002D5392" w:rsidRDefault="00C27667" w:rsidP="003A1956">
      <w:pPr>
        <w:pStyle w:val="Heading2"/>
        <w:spacing w:before="480" w:after="240"/>
      </w:pPr>
      <w:bookmarkStart w:id="5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6"/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6469D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D4" w:rsidRDefault="00BE3BD4">
      <w:r>
        <w:separator/>
      </w:r>
    </w:p>
  </w:endnote>
  <w:endnote w:type="continuationSeparator" w:id="0">
    <w:p w:rsidR="00BE3BD4" w:rsidRDefault="00BE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C3BFD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469D7">
      <w:rPr>
        <w:noProof/>
        <w:sz w:val="18"/>
        <w:szCs w:val="18"/>
      </w:rPr>
      <w:t>1/23/2017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D4" w:rsidRDefault="00BE3BD4">
      <w:r>
        <w:separator/>
      </w:r>
    </w:p>
  </w:footnote>
  <w:footnote w:type="continuationSeparator" w:id="0">
    <w:p w:rsidR="00BE3BD4" w:rsidRDefault="00BE3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023F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47EA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45733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3BFD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9D7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2857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E3BD4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006D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68DB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E31F68-7663-421A-B054-25B9CB7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B51A2-13A4-4D0B-BB43-D6440EE1C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CADF05-0367-4E91-98B3-3D0C6A72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7D5847-40A1-4F20-A289-5FBD88254E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Mica Jedari Beltrano</cp:lastModifiedBy>
  <cp:revision>2</cp:revision>
  <cp:lastPrinted>2004-07-12T06:29:00Z</cp:lastPrinted>
  <dcterms:created xsi:type="dcterms:W3CDTF">2017-01-23T21:50:00Z</dcterms:created>
  <dcterms:modified xsi:type="dcterms:W3CDTF">2017-01-23T21:50:00Z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